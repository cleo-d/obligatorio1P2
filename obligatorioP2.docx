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D87F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04D657A8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2DED8181" w14:textId="77777777"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0B8DF18E" w14:textId="77777777" w:rsidR="00505622" w:rsidRDefault="00505622" w:rsidP="00505622">
      <w:pPr>
        <w:jc w:val="center"/>
      </w:pPr>
    </w:p>
    <w:p w14:paraId="5F789732" w14:textId="77777777" w:rsidR="00505622" w:rsidRDefault="00505622" w:rsidP="00505622">
      <w:pPr>
        <w:jc w:val="center"/>
      </w:pPr>
    </w:p>
    <w:p w14:paraId="304D455D" w14:textId="77777777" w:rsidR="00505622" w:rsidRDefault="00505622" w:rsidP="00505622">
      <w:pPr>
        <w:jc w:val="center"/>
      </w:pPr>
    </w:p>
    <w:p w14:paraId="1F6ABF5A" w14:textId="77777777" w:rsidR="00505622" w:rsidRDefault="00505622" w:rsidP="00505622">
      <w:pPr>
        <w:jc w:val="center"/>
      </w:pPr>
    </w:p>
    <w:p w14:paraId="5D3BACDF" w14:textId="77777777"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OBLIGATORIO </w:t>
      </w:r>
    </w:p>
    <w:p w14:paraId="5563C44C" w14:textId="576914E3" w:rsidR="002E28D8" w:rsidRDefault="003779B8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Programación 2</w:t>
      </w:r>
    </w:p>
    <w:p w14:paraId="6F6E76EA" w14:textId="77777777" w:rsidR="00505622" w:rsidRDefault="00505622" w:rsidP="00505622">
      <w:pPr>
        <w:jc w:val="center"/>
      </w:pPr>
    </w:p>
    <w:p w14:paraId="7BD4F101" w14:textId="77777777" w:rsidR="00505622" w:rsidRDefault="004552A2" w:rsidP="00505622">
      <w:pPr>
        <w:jc w:val="center"/>
      </w:pPr>
      <w:r>
        <w:t>[FOTO ESTUDIANTE]</w:t>
      </w:r>
    </w:p>
    <w:p w14:paraId="332EB943" w14:textId="61B221F3" w:rsidR="00505622" w:rsidRDefault="003779B8" w:rsidP="00505622">
      <w:pPr>
        <w:jc w:val="center"/>
        <w:rPr>
          <w:b/>
        </w:rPr>
      </w:pPr>
      <w:r>
        <w:rPr>
          <w:b/>
        </w:rPr>
        <w:t>Cleo Diaz</w:t>
      </w:r>
      <w:r w:rsidR="00D5793E">
        <w:rPr>
          <w:b/>
        </w:rPr>
        <w:t xml:space="preserve"> </w:t>
      </w:r>
      <w:r w:rsidR="007A1A65">
        <w:rPr>
          <w:b/>
        </w:rPr>
        <w:t xml:space="preserve">– </w:t>
      </w:r>
      <w:r>
        <w:rPr>
          <w:b/>
        </w:rPr>
        <w:t>260735</w:t>
      </w:r>
    </w:p>
    <w:p w14:paraId="22860999" w14:textId="77777777" w:rsidR="004552A2" w:rsidRDefault="004552A2" w:rsidP="00505622">
      <w:pPr>
        <w:jc w:val="center"/>
        <w:rPr>
          <w:b/>
        </w:rPr>
      </w:pPr>
      <w:r>
        <w:t>[FOTO ESTUDIANTE]</w:t>
      </w:r>
    </w:p>
    <w:p w14:paraId="0B2AE649" w14:textId="389FB366" w:rsidR="0063289F" w:rsidRPr="00505622" w:rsidRDefault="003779B8" w:rsidP="0063289F">
      <w:pPr>
        <w:jc w:val="center"/>
        <w:rPr>
          <w:b/>
        </w:rPr>
      </w:pPr>
      <w:r>
        <w:rPr>
          <w:b/>
        </w:rPr>
        <w:t>Daniel</w:t>
      </w:r>
      <w:r w:rsidR="00D5793E">
        <w:rPr>
          <w:b/>
        </w:rPr>
        <w:t xml:space="preserve"> </w:t>
      </w:r>
      <w:proofErr w:type="spellStart"/>
      <w:r w:rsidR="00D5793E">
        <w:rPr>
          <w:b/>
        </w:rPr>
        <w:t>Salvaneschi</w:t>
      </w:r>
      <w:proofErr w:type="spellEnd"/>
      <w:r w:rsidR="00D5793E">
        <w:rPr>
          <w:b/>
        </w:rPr>
        <w:t xml:space="preserve"> </w:t>
      </w:r>
      <w:r w:rsidR="007A1A65">
        <w:rPr>
          <w:b/>
        </w:rPr>
        <w:t>–</w:t>
      </w:r>
      <w:r w:rsidR="00D5793E">
        <w:rPr>
          <w:b/>
        </w:rPr>
        <w:t xml:space="preserve"> 323559</w:t>
      </w:r>
    </w:p>
    <w:p w14:paraId="07D13EBD" w14:textId="77777777" w:rsidR="004552A2" w:rsidRDefault="004552A2" w:rsidP="00505622">
      <w:pPr>
        <w:jc w:val="center"/>
        <w:rPr>
          <w:b/>
        </w:rPr>
      </w:pPr>
    </w:p>
    <w:p w14:paraId="01607F54" w14:textId="13723DAA" w:rsidR="004552A2" w:rsidRDefault="003779B8" w:rsidP="00505622">
      <w:pPr>
        <w:jc w:val="center"/>
        <w:rPr>
          <w:b/>
        </w:rPr>
      </w:pPr>
      <w:r>
        <w:rPr>
          <w:b/>
        </w:rPr>
        <w:t>N2E</w:t>
      </w:r>
    </w:p>
    <w:p w14:paraId="6E016280" w14:textId="5006DE99"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 xml:space="preserve">: </w:t>
      </w:r>
      <w:r w:rsidR="003779B8">
        <w:rPr>
          <w:b/>
        </w:rPr>
        <w:t>Andrés Ureta</w:t>
      </w:r>
    </w:p>
    <w:p w14:paraId="462CB00D" w14:textId="2D1FD541" w:rsidR="008E5B43" w:rsidRPr="00505622" w:rsidRDefault="003779B8" w:rsidP="00505622">
      <w:pPr>
        <w:jc w:val="center"/>
        <w:rPr>
          <w:b/>
        </w:rPr>
      </w:pPr>
      <w:r>
        <w:rPr>
          <w:b/>
        </w:rPr>
        <w:t>Analista en Tecnologías de la Información</w:t>
      </w:r>
    </w:p>
    <w:p w14:paraId="3B6AC926" w14:textId="77777777" w:rsidR="007A1A65" w:rsidRDefault="007A1A65" w:rsidP="00505622">
      <w:pPr>
        <w:jc w:val="center"/>
        <w:rPr>
          <w:b/>
        </w:rPr>
      </w:pPr>
    </w:p>
    <w:p w14:paraId="0AB39C43" w14:textId="263730A9" w:rsidR="00505622" w:rsidRDefault="003779B8" w:rsidP="00505622">
      <w:pPr>
        <w:jc w:val="center"/>
        <w:rPr>
          <w:b/>
        </w:rPr>
      </w:pPr>
      <w:r>
        <w:rPr>
          <w:b/>
        </w:rPr>
        <w:t>10-10-2024</w:t>
      </w:r>
    </w:p>
    <w:p w14:paraId="277E6792" w14:textId="77777777" w:rsidR="002E28D8" w:rsidRDefault="002E28D8">
      <w:pPr>
        <w:spacing w:after="200" w:line="276" w:lineRule="auto"/>
        <w:jc w:val="left"/>
        <w:rPr>
          <w:b/>
          <w:sz w:val="32"/>
          <w:szCs w:val="32"/>
        </w:rPr>
      </w:pPr>
      <w:r>
        <w:br w:type="page"/>
      </w:r>
    </w:p>
    <w:p w14:paraId="37580C7A" w14:textId="77777777"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Content>
        <w:p w14:paraId="47E38640" w14:textId="77777777" w:rsidR="000F1E36" w:rsidRDefault="000F1E36">
          <w:pPr>
            <w:pStyle w:val="TtuloTDC"/>
          </w:pPr>
        </w:p>
        <w:p w14:paraId="2F574ECF" w14:textId="0C33249A" w:rsidR="00EC642F" w:rsidRDefault="008726EF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79306800" w:history="1">
            <w:r w:rsidR="00EC642F" w:rsidRPr="00EE0F1D">
              <w:rPr>
                <w:rStyle w:val="Hipervnculo"/>
                <w:noProof/>
              </w:rPr>
              <w:t>1.</w:t>
            </w:r>
            <w:r w:rsidR="00EC642F"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="00EC642F" w:rsidRPr="00EE0F1D">
              <w:rPr>
                <w:rStyle w:val="Hipervnculo"/>
                <w:noProof/>
              </w:rPr>
              <w:t>Introducción</w:t>
            </w:r>
            <w:r w:rsidR="00EC642F">
              <w:rPr>
                <w:noProof/>
                <w:webHidden/>
              </w:rPr>
              <w:tab/>
            </w:r>
            <w:r w:rsidR="00EC642F">
              <w:rPr>
                <w:noProof/>
                <w:webHidden/>
              </w:rPr>
              <w:fldChar w:fldCharType="begin"/>
            </w:r>
            <w:r w:rsidR="00EC642F">
              <w:rPr>
                <w:noProof/>
                <w:webHidden/>
              </w:rPr>
              <w:instrText xml:space="preserve"> PAGEREF _Toc179306800 \h </w:instrText>
            </w:r>
            <w:r w:rsidR="00EC642F">
              <w:rPr>
                <w:noProof/>
                <w:webHidden/>
              </w:rPr>
            </w:r>
            <w:r w:rsidR="00EC642F">
              <w:rPr>
                <w:noProof/>
                <w:webHidden/>
              </w:rPr>
              <w:fldChar w:fldCharType="separate"/>
            </w:r>
            <w:r w:rsidR="00EC642F">
              <w:rPr>
                <w:noProof/>
                <w:webHidden/>
              </w:rPr>
              <w:t>3</w:t>
            </w:r>
            <w:r w:rsidR="00EC642F">
              <w:rPr>
                <w:noProof/>
                <w:webHidden/>
              </w:rPr>
              <w:fldChar w:fldCharType="end"/>
            </w:r>
          </w:hyperlink>
        </w:p>
        <w:p w14:paraId="43771951" w14:textId="0B135558" w:rsidR="00EC642F" w:rsidRDefault="00EC642F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79306801" w:history="1">
            <w:r w:rsidRPr="00EE0F1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0228" w14:textId="6D3776D8" w:rsidR="00EC642F" w:rsidRDefault="00EC642F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79306802" w:history="1">
            <w:r w:rsidRPr="00EE0F1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Información de Precarga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882E" w14:textId="2F2E81D4" w:rsidR="00EC642F" w:rsidRDefault="00EC642F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79306806" w:history="1">
            <w:r w:rsidRPr="00EE0F1D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29C6" w14:textId="4E9C306F" w:rsidR="00EC642F" w:rsidRDefault="00EC642F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79306807" w:history="1">
            <w:r w:rsidRPr="00EE0F1D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5B56" w14:textId="7E1E8AEF" w:rsidR="00EC642F" w:rsidRDefault="00EC642F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179306808" w:history="1">
            <w:r w:rsidRPr="00EE0F1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0EE4" w14:textId="50AAB3E1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14C81B7F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5BD3825E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0" w:name="_Toc179306800"/>
      <w:r w:rsidR="002E28D8">
        <w:t>Introducción</w:t>
      </w:r>
      <w:bookmarkEnd w:id="0"/>
    </w:p>
    <w:p w14:paraId="3BF429D8" w14:textId="77777777" w:rsidR="003779B8" w:rsidRDefault="003779B8" w:rsidP="003779B8">
      <w:pPr>
        <w:spacing w:line="240" w:lineRule="auto"/>
        <w:jc w:val="left"/>
      </w:pPr>
      <w:r>
        <w:t>El proyecto consta en el desarrollo de una plataforma de venta de artículos que operara en todo el país.</w:t>
      </w:r>
    </w:p>
    <w:p w14:paraId="3623CB2C" w14:textId="287D736D" w:rsidR="002347D4" w:rsidRDefault="003779B8" w:rsidP="00EC642F">
      <w:pPr>
        <w:spacing w:line="240" w:lineRule="auto"/>
        <w:jc w:val="left"/>
      </w:pPr>
      <w:r>
        <w:t xml:space="preserve">La empresa requiere </w:t>
      </w:r>
      <w:r w:rsidR="00EC642F">
        <w:t>usar un enorme catalogo de productos y tendrá beneficios para los usuarios que se registren en la aplicación</w:t>
      </w:r>
      <w:r w:rsidR="00EC642F">
        <w:br/>
      </w:r>
    </w:p>
    <w:p w14:paraId="1636225D" w14:textId="1AD7F892" w:rsidR="00505622" w:rsidRDefault="003779B8" w:rsidP="000F1E36">
      <w:pPr>
        <w:pStyle w:val="Titulo1Numerado"/>
      </w:pPr>
      <w:bookmarkStart w:id="1" w:name="_Toc179306801"/>
      <w:r>
        <w:t>Diagrama de Clases</w:t>
      </w:r>
      <w:bookmarkEnd w:id="1"/>
    </w:p>
    <w:p w14:paraId="7B523AD0" w14:textId="7177A399" w:rsidR="00EC642F" w:rsidRPr="00EC642F" w:rsidRDefault="00D5793E" w:rsidP="00EC642F">
      <w:r>
        <w:rPr>
          <w:noProof/>
        </w:rPr>
        <w:drawing>
          <wp:inline distT="0" distB="0" distL="0" distR="0" wp14:anchorId="15CC25D6" wp14:editId="09CD5593">
            <wp:extent cx="6057900" cy="6295116"/>
            <wp:effectExtent l="0" t="0" r="0" b="0"/>
            <wp:docPr id="137261021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0214" name="Imagen 2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140" cy="63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B1BE" w14:textId="6BF9057E" w:rsidR="002347D4" w:rsidRDefault="003779B8" w:rsidP="002347D4">
      <w:pPr>
        <w:pStyle w:val="Titulo1Numerado"/>
      </w:pPr>
      <w:bookmarkStart w:id="2" w:name="_Toc179306802"/>
      <w:r>
        <w:lastRenderedPageBreak/>
        <w:t>Información de Precarga</w:t>
      </w:r>
      <w:bookmarkEnd w:id="2"/>
    </w:p>
    <w:p w14:paraId="11D11343" w14:textId="77777777" w:rsidR="00EC642F" w:rsidRDefault="00EC642F" w:rsidP="00EC642F"/>
    <w:p w14:paraId="563BC826" w14:textId="77777777" w:rsidR="00EC642F" w:rsidRPr="0002407C" w:rsidRDefault="00EC642F" w:rsidP="00EC642F">
      <w:pPr>
        <w:rPr>
          <w:lang w:val="en-US"/>
        </w:rPr>
      </w:pPr>
    </w:p>
    <w:p w14:paraId="66B3AB66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3" w:name="_Toc175053191"/>
      <w:bookmarkStart w:id="4" w:name="_Toc175053250"/>
      <w:bookmarkStart w:id="5" w:name="_Toc179306257"/>
      <w:bookmarkStart w:id="6" w:name="_Toc179306803"/>
      <w:bookmarkEnd w:id="3"/>
      <w:bookmarkEnd w:id="4"/>
      <w:bookmarkEnd w:id="5"/>
      <w:bookmarkEnd w:id="6"/>
    </w:p>
    <w:p w14:paraId="15C35F0B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7" w:name="_Toc175053192"/>
      <w:bookmarkStart w:id="8" w:name="_Toc175053251"/>
      <w:bookmarkStart w:id="9" w:name="_Toc179306258"/>
      <w:bookmarkStart w:id="10" w:name="_Toc179306804"/>
      <w:bookmarkEnd w:id="7"/>
      <w:bookmarkEnd w:id="8"/>
      <w:bookmarkEnd w:id="9"/>
      <w:bookmarkEnd w:id="10"/>
    </w:p>
    <w:p w14:paraId="0321ED8F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1" w:name="_Toc175053193"/>
      <w:bookmarkStart w:id="12" w:name="_Toc175053252"/>
      <w:bookmarkStart w:id="13" w:name="_Toc179306259"/>
      <w:bookmarkStart w:id="14" w:name="_Toc179306805"/>
      <w:bookmarkEnd w:id="11"/>
      <w:bookmarkEnd w:id="12"/>
      <w:bookmarkEnd w:id="13"/>
      <w:bookmarkEnd w:id="14"/>
    </w:p>
    <w:p w14:paraId="5D0044E9" w14:textId="66E38878" w:rsidR="002347D4" w:rsidRDefault="003779B8" w:rsidP="002347D4">
      <w:pPr>
        <w:pStyle w:val="Titulo1Numerado"/>
      </w:pPr>
      <w:bookmarkStart w:id="15" w:name="_Toc179306808"/>
      <w:r>
        <w:t>Código Fuente</w:t>
      </w:r>
      <w:bookmarkEnd w:id="15"/>
    </w:p>
    <w:p w14:paraId="45BD3455" w14:textId="3440AC94" w:rsidR="003779B8" w:rsidRPr="003779B8" w:rsidRDefault="003779B8" w:rsidP="003779B8">
      <w:pPr>
        <w:pStyle w:val="TituloNoIndice"/>
      </w:pPr>
      <w:r>
        <w:t>5.Consultas Chat GPT</w:t>
      </w:r>
    </w:p>
    <w:p w14:paraId="6E608020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6" w:name="_Toc175053197"/>
      <w:bookmarkStart w:id="17" w:name="_Toc175053256"/>
      <w:bookmarkStart w:id="18" w:name="_Toc179306263"/>
      <w:bookmarkStart w:id="19" w:name="_Toc179306809"/>
      <w:bookmarkEnd w:id="16"/>
      <w:bookmarkEnd w:id="17"/>
      <w:bookmarkEnd w:id="18"/>
      <w:bookmarkEnd w:id="19"/>
    </w:p>
    <w:p w14:paraId="07203188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0" w:name="_Toc175053198"/>
      <w:bookmarkStart w:id="21" w:name="_Toc175053257"/>
      <w:bookmarkStart w:id="22" w:name="_Toc179306264"/>
      <w:bookmarkStart w:id="23" w:name="_Toc179306810"/>
      <w:bookmarkEnd w:id="20"/>
      <w:bookmarkEnd w:id="21"/>
      <w:bookmarkEnd w:id="22"/>
      <w:bookmarkEnd w:id="23"/>
    </w:p>
    <w:p w14:paraId="7918E314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4" w:name="_Toc175053199"/>
      <w:bookmarkStart w:id="25" w:name="_Toc175053258"/>
      <w:bookmarkStart w:id="26" w:name="_Toc179306265"/>
      <w:bookmarkStart w:id="27" w:name="_Toc179306811"/>
      <w:bookmarkEnd w:id="24"/>
      <w:bookmarkEnd w:id="25"/>
      <w:bookmarkEnd w:id="26"/>
      <w:bookmarkEnd w:id="27"/>
    </w:p>
    <w:p w14:paraId="65A33338" w14:textId="5E682BDA" w:rsidR="007D51CE" w:rsidRPr="007D51CE" w:rsidRDefault="00D5793E" w:rsidP="00D5793E">
      <w:pPr>
        <w:jc w:val="left"/>
      </w:pPr>
      <w:r>
        <w:t xml:space="preserve">Para la precarga de 50 artículos consultamos con </w:t>
      </w:r>
      <w:proofErr w:type="spellStart"/>
      <w:r>
        <w:t>ChatGPT</w:t>
      </w:r>
      <w:proofErr w:type="spellEnd"/>
      <w:r>
        <w:t xml:space="preserve"> el siguiente </w:t>
      </w:r>
      <w:proofErr w:type="spellStart"/>
      <w:r>
        <w:t>prompt</w:t>
      </w:r>
      <w:proofErr w:type="spellEnd"/>
      <w:r>
        <w:br/>
      </w:r>
      <w:r>
        <w:rPr>
          <w:noProof/>
        </w:rPr>
        <w:drawing>
          <wp:inline distT="0" distB="0" distL="0" distR="0" wp14:anchorId="1FFF5F91" wp14:editId="6129CE7C">
            <wp:extent cx="5400040" cy="2063115"/>
            <wp:effectExtent l="0" t="0" r="0" b="0"/>
            <wp:docPr id="3937605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60521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E06" w14:textId="5ABB6979" w:rsidR="007D51CE" w:rsidRDefault="00D5793E" w:rsidP="007D51CE">
      <w:r>
        <w:t xml:space="preserve">La respuesta incluyo este </w:t>
      </w:r>
      <w:proofErr w:type="gramStart"/>
      <w:r>
        <w:t>código :</w:t>
      </w:r>
      <w:proofErr w:type="gramEnd"/>
    </w:p>
    <w:p w14:paraId="0A64F054" w14:textId="1F40AD6F" w:rsidR="00D5793E" w:rsidRDefault="00D5793E" w:rsidP="007D51CE">
      <w:r w:rsidRPr="00D5793E">
        <w:lastRenderedPageBreak/>
        <w:drawing>
          <wp:inline distT="0" distB="0" distL="0" distR="0" wp14:anchorId="0F4A31CD" wp14:editId="42943075">
            <wp:extent cx="5363323" cy="7821116"/>
            <wp:effectExtent l="0" t="0" r="8890" b="8890"/>
            <wp:docPr id="1797692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96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9E7C" w14:textId="67A598F7" w:rsidR="007D51CE" w:rsidRPr="002347D4" w:rsidRDefault="00D5793E" w:rsidP="007D51CE">
      <w:r>
        <w:t>Estos artículos los iniciamos en una lista que luego se la agregamos a la propiedad de _</w:t>
      </w:r>
      <w:proofErr w:type="spellStart"/>
      <w:r>
        <w:t>articlos</w:t>
      </w:r>
      <w:proofErr w:type="spellEnd"/>
      <w:r>
        <w:t xml:space="preserve"> de sistema con el </w:t>
      </w:r>
      <w:proofErr w:type="gramStart"/>
      <w:r>
        <w:t>método .</w:t>
      </w:r>
      <w:proofErr w:type="spellStart"/>
      <w:r>
        <w:t>addRange</w:t>
      </w:r>
      <w:proofErr w:type="spellEnd"/>
      <w:proofErr w:type="gramEnd"/>
      <w:r>
        <w:t>()</w:t>
      </w:r>
    </w:p>
    <w:p w14:paraId="71F8E0DF" w14:textId="77777777" w:rsidR="002347D4" w:rsidRPr="002347D4" w:rsidRDefault="002347D4" w:rsidP="002347D4"/>
    <w:p w14:paraId="73D7C584" w14:textId="77777777" w:rsidR="002347D4" w:rsidRPr="002347D4" w:rsidRDefault="002347D4" w:rsidP="002347D4"/>
    <w:p w14:paraId="37C1588F" w14:textId="77777777" w:rsidR="002347D4" w:rsidRPr="002347D4" w:rsidRDefault="002347D4" w:rsidP="002347D4"/>
    <w:p w14:paraId="0F6F2651" w14:textId="77777777" w:rsidR="002347D4" w:rsidRPr="002347D4" w:rsidRDefault="002347D4" w:rsidP="002347D4"/>
    <w:p w14:paraId="361DA607" w14:textId="77777777" w:rsidR="00450F51" w:rsidRPr="00450F51" w:rsidRDefault="00450F51" w:rsidP="00450F51"/>
    <w:sectPr w:rsidR="00450F51" w:rsidRPr="00450F51" w:rsidSect="00505622">
      <w:footerReference w:type="default" r:id="rId14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38AB4" w14:textId="77777777" w:rsidR="00963229" w:rsidRDefault="00963229" w:rsidP="00505622">
      <w:pPr>
        <w:spacing w:after="0" w:line="240" w:lineRule="auto"/>
      </w:pPr>
      <w:r>
        <w:separator/>
      </w:r>
    </w:p>
  </w:endnote>
  <w:endnote w:type="continuationSeparator" w:id="0">
    <w:p w14:paraId="68F7DCDB" w14:textId="77777777" w:rsidR="00963229" w:rsidRDefault="00963229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664499"/>
      <w:docPartObj>
        <w:docPartGallery w:val="Page Numbers (Bottom of Page)"/>
        <w:docPartUnique/>
      </w:docPartObj>
    </w:sdtPr>
    <w:sdtContent>
      <w:p w14:paraId="1B032BAD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3AF4FF5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0F89" w14:textId="77777777" w:rsidR="00963229" w:rsidRDefault="00963229" w:rsidP="00505622">
      <w:pPr>
        <w:spacing w:after="0" w:line="240" w:lineRule="auto"/>
      </w:pPr>
      <w:r>
        <w:separator/>
      </w:r>
    </w:p>
  </w:footnote>
  <w:footnote w:type="continuationSeparator" w:id="0">
    <w:p w14:paraId="5FB0EFD2" w14:textId="77777777" w:rsidR="00963229" w:rsidRDefault="00963229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396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F52937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8EE2A5A"/>
    <w:multiLevelType w:val="hybridMultilevel"/>
    <w:tmpl w:val="7E74943A"/>
    <w:lvl w:ilvl="0" w:tplc="BD8AD5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AD8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C8F28F7"/>
    <w:multiLevelType w:val="multilevel"/>
    <w:tmpl w:val="981CE5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C26875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440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A746FD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FF1773F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558931288">
    <w:abstractNumId w:val="5"/>
  </w:num>
  <w:num w:numId="2" w16cid:durableId="228425164">
    <w:abstractNumId w:val="6"/>
  </w:num>
  <w:num w:numId="3" w16cid:durableId="1263762997">
    <w:abstractNumId w:val="6"/>
  </w:num>
  <w:num w:numId="4" w16cid:durableId="1247305158">
    <w:abstractNumId w:val="6"/>
  </w:num>
  <w:num w:numId="5" w16cid:durableId="1544054481">
    <w:abstractNumId w:val="6"/>
  </w:num>
  <w:num w:numId="6" w16cid:durableId="356079367">
    <w:abstractNumId w:val="6"/>
  </w:num>
  <w:num w:numId="7" w16cid:durableId="852039280">
    <w:abstractNumId w:val="8"/>
  </w:num>
  <w:num w:numId="8" w16cid:durableId="1236545544">
    <w:abstractNumId w:val="6"/>
  </w:num>
  <w:num w:numId="9" w16cid:durableId="937099655">
    <w:abstractNumId w:val="6"/>
  </w:num>
  <w:num w:numId="10" w16cid:durableId="464738145">
    <w:abstractNumId w:val="6"/>
  </w:num>
  <w:num w:numId="11" w16cid:durableId="747463900">
    <w:abstractNumId w:val="6"/>
  </w:num>
  <w:num w:numId="12" w16cid:durableId="1815828913">
    <w:abstractNumId w:val="6"/>
  </w:num>
  <w:num w:numId="13" w16cid:durableId="160391024">
    <w:abstractNumId w:val="6"/>
  </w:num>
  <w:num w:numId="14" w16cid:durableId="1551647106">
    <w:abstractNumId w:val="6"/>
  </w:num>
  <w:num w:numId="15" w16cid:durableId="185366081">
    <w:abstractNumId w:val="8"/>
  </w:num>
  <w:num w:numId="16" w16cid:durableId="1461613136">
    <w:abstractNumId w:val="8"/>
  </w:num>
  <w:num w:numId="17" w16cid:durableId="58792441">
    <w:abstractNumId w:val="6"/>
  </w:num>
  <w:num w:numId="18" w16cid:durableId="1370030084">
    <w:abstractNumId w:val="6"/>
  </w:num>
  <w:num w:numId="19" w16cid:durableId="597837299">
    <w:abstractNumId w:val="9"/>
  </w:num>
  <w:num w:numId="20" w16cid:durableId="479273005">
    <w:abstractNumId w:val="8"/>
  </w:num>
  <w:num w:numId="21" w16cid:durableId="1449936078">
    <w:abstractNumId w:val="6"/>
  </w:num>
  <w:num w:numId="22" w16cid:durableId="1277755990">
    <w:abstractNumId w:val="10"/>
  </w:num>
  <w:num w:numId="23" w16cid:durableId="1152990616">
    <w:abstractNumId w:val="8"/>
  </w:num>
  <w:num w:numId="24" w16cid:durableId="1791776010">
    <w:abstractNumId w:val="4"/>
  </w:num>
  <w:num w:numId="25" w16cid:durableId="786004078">
    <w:abstractNumId w:val="3"/>
  </w:num>
  <w:num w:numId="26" w16cid:durableId="320433014">
    <w:abstractNumId w:val="6"/>
  </w:num>
  <w:num w:numId="27" w16cid:durableId="6055591">
    <w:abstractNumId w:val="11"/>
  </w:num>
  <w:num w:numId="28" w16cid:durableId="631638178">
    <w:abstractNumId w:val="2"/>
  </w:num>
  <w:num w:numId="29" w16cid:durableId="19626792">
    <w:abstractNumId w:val="9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3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40" w:hanging="2160"/>
        </w:pPr>
        <w:rPr>
          <w:rFonts w:hint="default"/>
        </w:rPr>
      </w:lvl>
    </w:lvlOverride>
  </w:num>
  <w:num w:numId="30" w16cid:durableId="1646155844">
    <w:abstractNumId w:val="1"/>
  </w:num>
  <w:num w:numId="31" w16cid:durableId="103162262">
    <w:abstractNumId w:val="7"/>
  </w:num>
  <w:num w:numId="32" w16cid:durableId="137562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3779B8"/>
    <w:rsid w:val="00020EBE"/>
    <w:rsid w:val="0002364A"/>
    <w:rsid w:val="0002407C"/>
    <w:rsid w:val="0003056D"/>
    <w:rsid w:val="00066724"/>
    <w:rsid w:val="000F1E36"/>
    <w:rsid w:val="00144FFD"/>
    <w:rsid w:val="00173F40"/>
    <w:rsid w:val="001B3DA7"/>
    <w:rsid w:val="001F3646"/>
    <w:rsid w:val="002005DE"/>
    <w:rsid w:val="002347D4"/>
    <w:rsid w:val="002873A7"/>
    <w:rsid w:val="002A5A58"/>
    <w:rsid w:val="002D0AE0"/>
    <w:rsid w:val="002E28D8"/>
    <w:rsid w:val="002F66DB"/>
    <w:rsid w:val="00313CAE"/>
    <w:rsid w:val="003563B8"/>
    <w:rsid w:val="003779B8"/>
    <w:rsid w:val="003B2E1C"/>
    <w:rsid w:val="003B3136"/>
    <w:rsid w:val="003F42C3"/>
    <w:rsid w:val="00450F51"/>
    <w:rsid w:val="004552A2"/>
    <w:rsid w:val="00464362"/>
    <w:rsid w:val="00467AC0"/>
    <w:rsid w:val="00486C9C"/>
    <w:rsid w:val="004A4B2C"/>
    <w:rsid w:val="00505622"/>
    <w:rsid w:val="005A248B"/>
    <w:rsid w:val="005C03C0"/>
    <w:rsid w:val="005F7F03"/>
    <w:rsid w:val="00606FC5"/>
    <w:rsid w:val="0063289F"/>
    <w:rsid w:val="006461AA"/>
    <w:rsid w:val="006C2E60"/>
    <w:rsid w:val="00785FCC"/>
    <w:rsid w:val="00791CA2"/>
    <w:rsid w:val="007A1A65"/>
    <w:rsid w:val="007D51CE"/>
    <w:rsid w:val="007F2563"/>
    <w:rsid w:val="0085080E"/>
    <w:rsid w:val="00865DC0"/>
    <w:rsid w:val="008726EF"/>
    <w:rsid w:val="00896DB6"/>
    <w:rsid w:val="008E5B43"/>
    <w:rsid w:val="00927487"/>
    <w:rsid w:val="009607B2"/>
    <w:rsid w:val="00963229"/>
    <w:rsid w:val="00987957"/>
    <w:rsid w:val="0099325D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D5793E"/>
    <w:rsid w:val="00DC4D30"/>
    <w:rsid w:val="00E3307C"/>
    <w:rsid w:val="00E4527F"/>
    <w:rsid w:val="00E8090A"/>
    <w:rsid w:val="00EC642F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2A87"/>
  <w15:docId w15:val="{276482C1-8319-49AF-850F-530A24E5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FI\Downloads\PlantillaDocumentacionObligatorio_BD1%20Publica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167CC2BC44C4983200AC36A123CD3" ma:contentTypeVersion="15" ma:contentTypeDescription="Crear nuevo documento." ma:contentTypeScope="" ma:versionID="491c7869e8f440a68770de3c320875d7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ea575b8bf2bc7c8d2330200f0ce00e31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4c4ed3-1810-42a9-8a44-20affd6968a3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5E431-11C8-4E01-87A5-386E9C438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DF58C-60F2-4BEA-8CDD-2C27CA2C4B07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customXml/itemProps3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FEA6D3-0EB8-4B98-B2EC-84924226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5d198164-e75b-4636-a018-76cbeb3b6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PlantillaDocumentacionObligatorio_BD1 Publicar</Template>
  <TotalTime>1</TotalTime>
  <Pages>6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alumnoFI</dc:creator>
  <cp:keywords/>
  <dc:description/>
  <cp:lastModifiedBy>lab01 fi02</cp:lastModifiedBy>
  <cp:revision>2</cp:revision>
  <dcterms:created xsi:type="dcterms:W3CDTF">2024-10-09T01:07:00Z</dcterms:created>
  <dcterms:modified xsi:type="dcterms:W3CDTF">2024-10-09T01:07:00Z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  <property fmtid="{D5CDD505-2E9C-101B-9397-08002B2CF9AE}" pid="3" name="MediaServiceImageTags">
    <vt:lpwstr/>
  </property>
</Properties>
</file>